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3E" w:rsidRDefault="00477A3E">
      <w:r>
        <w:t>Daniella Assing</w:t>
      </w:r>
    </w:p>
    <w:p w:rsidR="00477A3E" w:rsidRDefault="00477A3E">
      <w:proofErr w:type="spellStart"/>
      <w:r>
        <w:t>Geosci</w:t>
      </w:r>
      <w:proofErr w:type="spellEnd"/>
      <w:r>
        <w:t xml:space="preserve"> 541</w:t>
      </w:r>
    </w:p>
    <w:p w:rsidR="00477A3E" w:rsidRDefault="00477A3E">
      <w:r>
        <w:t>May 02 2016</w:t>
      </w:r>
    </w:p>
    <w:p w:rsidR="00477A3E" w:rsidRDefault="00477A3E">
      <w:r>
        <w:t>Reading #14</w:t>
      </w:r>
    </w:p>
    <w:p w:rsidR="00477A3E" w:rsidRDefault="00477A3E"/>
    <w:p w:rsidR="00477A3E" w:rsidRDefault="00477A3E">
      <w:r>
        <w:t>Has the Earth’s sixth mass extinction already arrived?</w:t>
      </w:r>
    </w:p>
    <w:p w:rsidR="00477A3E" w:rsidRDefault="00477A3E">
      <w:r>
        <w:t xml:space="preserve">Authors: </w:t>
      </w:r>
      <w:proofErr w:type="spellStart"/>
      <w:r>
        <w:t>Barnosky</w:t>
      </w:r>
      <w:proofErr w:type="spellEnd"/>
      <w:r>
        <w:t xml:space="preserve"> et al., 2011</w:t>
      </w:r>
      <w:bookmarkStart w:id="0" w:name="_GoBack"/>
      <w:bookmarkEnd w:id="0"/>
    </w:p>
    <w:p w:rsidR="00477A3E" w:rsidRDefault="00477A3E"/>
    <w:p w:rsidR="00477A3E" w:rsidRDefault="00477A3E">
      <w:r>
        <w:t>Summary:</w:t>
      </w:r>
    </w:p>
    <w:p w:rsidR="00477A3E" w:rsidRDefault="00477A3E"/>
    <w:p w:rsidR="00477A3E" w:rsidRDefault="00477A3E">
      <w:r>
        <w:t>What I liked:</w:t>
      </w:r>
    </w:p>
    <w:p w:rsidR="00477A3E" w:rsidRDefault="00477A3E"/>
    <w:p w:rsidR="00477A3E" w:rsidRDefault="00477A3E">
      <w:r>
        <w:t xml:space="preserve">What I disliked: </w:t>
      </w:r>
    </w:p>
    <w:p w:rsidR="00477A3E" w:rsidRDefault="00477A3E"/>
    <w:p w:rsidR="00477A3E" w:rsidRDefault="00477A3E">
      <w:r>
        <w:t>Diagrams:</w:t>
      </w:r>
    </w:p>
    <w:sectPr w:rsidR="0047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A3E"/>
    <w:rsid w:val="00406D3E"/>
    <w:rsid w:val="00477A3E"/>
    <w:rsid w:val="007B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8D7CF"/>
  <w15:chartTrackingRefBased/>
  <w15:docId w15:val="{3974B83C-5FB6-43FD-B3AF-9B7CAE29B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46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Assing</dc:creator>
  <cp:keywords/>
  <dc:description/>
  <cp:lastModifiedBy>Daniella Assing</cp:lastModifiedBy>
  <cp:revision>1</cp:revision>
  <dcterms:created xsi:type="dcterms:W3CDTF">2016-05-06T06:56:00Z</dcterms:created>
  <dcterms:modified xsi:type="dcterms:W3CDTF">2016-05-06T07:42:00Z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